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F532" w14:textId="77777777" w:rsidR="001273C1" w:rsidRDefault="002F798C">
      <w:pPr>
        <w:pStyle w:val="Title"/>
      </w:pPr>
      <w:r>
        <w:t>Exercises</w:t>
      </w:r>
    </w:p>
    <w:p w14:paraId="27193EC8" w14:textId="77777777" w:rsidR="001111F8" w:rsidRDefault="001111F8" w:rsidP="001111F8"/>
    <w:p w14:paraId="0E8A3A4D" w14:textId="77777777" w:rsidR="001111F8" w:rsidRDefault="001111F8" w:rsidP="001111F8">
      <w:pPr>
        <w:pStyle w:val="Heading2"/>
      </w:pPr>
      <w:r>
        <w:t>CELSIUS TO FAHRENHEIT</w:t>
      </w:r>
    </w:p>
    <w:p w14:paraId="67EB65ED" w14:textId="77777777" w:rsidR="001111F8" w:rsidRDefault="001111F8" w:rsidP="001111F8"/>
    <w:bookmarkStart w:id="0" w:name="_MON_1650741223"/>
    <w:bookmarkEnd w:id="0"/>
    <w:p w14:paraId="5B917E52" w14:textId="77777777" w:rsidR="001111F8" w:rsidRDefault="001111F8" w:rsidP="001111F8">
      <w:r>
        <w:object w:dxaOrig="8504" w:dyaOrig="285" w14:anchorId="41146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25.25pt;height:14.25pt" o:ole="">
            <v:imagedata r:id="rId7" o:title=""/>
          </v:shape>
          <o:OLEObject Type="Embed" ProgID="Word.OpenDocumentText.12" ShapeID="_x0000_i1050" DrawAspect="Content" ObjectID="_1650741712" r:id="rId8"/>
        </w:object>
      </w:r>
    </w:p>
    <w:p w14:paraId="77A807D2" w14:textId="77777777" w:rsidR="001111F8" w:rsidRDefault="001111F8" w:rsidP="001111F8">
      <w:r>
        <w:t>1 – Convert Celsius to Fahrenheit and print its value</w:t>
      </w:r>
    </w:p>
    <w:p w14:paraId="0441030C" w14:textId="77777777" w:rsidR="001111F8" w:rsidRPr="001111F8" w:rsidRDefault="001111F8" w:rsidP="001111F8">
      <w:r>
        <w:t>2 – Ask for user a Celsius value and print the Fahrenheit value</w:t>
      </w:r>
    </w:p>
    <w:p w14:paraId="4D1E8B4C" w14:textId="77777777" w:rsidR="001111F8" w:rsidRDefault="001111F8" w:rsidP="001111F8"/>
    <w:p w14:paraId="27D2B555" w14:textId="77777777" w:rsidR="001111F8" w:rsidRPr="001111F8" w:rsidRDefault="001111F8" w:rsidP="001111F8">
      <w:pPr>
        <w:pStyle w:val="Heading2"/>
      </w:pPr>
      <w:r>
        <w:t>BODY MASS INDEX</w:t>
      </w:r>
    </w:p>
    <w:p w14:paraId="598345BC" w14:textId="77777777" w:rsidR="002F798C" w:rsidRPr="002F798C" w:rsidRDefault="002F798C" w:rsidP="002F79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F79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Body mass index (BMI)</w:t>
      </w:r>
      <w:r w:rsidRPr="002F79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a value derived from the mass (weight) and height of a person. The </w:t>
      </w:r>
      <w:r w:rsidRPr="002F79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BMI</w:t>
      </w:r>
      <w:r w:rsidRPr="002F79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defined as the body mass divided by the square of the body </w:t>
      </w:r>
      <w:proofErr w:type="gramStart"/>
      <w:r w:rsidRPr="002F798C">
        <w:rPr>
          <w:rFonts w:ascii="Arial" w:hAnsi="Arial" w:cs="Arial"/>
          <w:color w:val="202122"/>
          <w:sz w:val="21"/>
          <w:szCs w:val="21"/>
          <w:shd w:val="clear" w:color="auto" w:fill="FFFFFF"/>
        </w:rPr>
        <w:t>height, and</w:t>
      </w:r>
      <w:proofErr w:type="gramEnd"/>
      <w:r w:rsidRPr="002F79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universally expressed in units of kg/m2, resulting from mass in kilograms and height in </w:t>
      </w:r>
      <w:proofErr w:type="spellStart"/>
      <w:r w:rsidRPr="002F798C">
        <w:rPr>
          <w:rFonts w:ascii="Arial" w:hAnsi="Arial" w:cs="Arial"/>
          <w:color w:val="202122"/>
          <w:sz w:val="21"/>
          <w:szCs w:val="21"/>
          <w:shd w:val="clear" w:color="auto" w:fill="FFFFFF"/>
        </w:rPr>
        <w:t>metres</w:t>
      </w:r>
      <w:proofErr w:type="spellEnd"/>
      <w:r w:rsidRPr="002F798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C171E8E" w14:textId="77777777" w:rsidR="002F798C" w:rsidRDefault="002F798C" w:rsidP="002F798C">
      <w:hyperlink r:id="rId9" w:history="1">
        <w:r w:rsidRPr="00576128">
          <w:rPr>
            <w:rStyle w:val="Hyperlink"/>
          </w:rPr>
          <w:t>https://en.wikipedia.org/wiki/Body_mass_index</w:t>
        </w:r>
      </w:hyperlink>
    </w:p>
    <w:p w14:paraId="6AAB8E00" w14:textId="4D59BF3E" w:rsidR="00881620" w:rsidRDefault="00881620" w:rsidP="002F798C">
      <w:r>
        <w:rPr>
          <w:noProof/>
        </w:rPr>
        <w:drawing>
          <wp:inline distT="0" distB="0" distL="0" distR="0" wp14:anchorId="76BD448B" wp14:editId="6747DC92">
            <wp:extent cx="2476500" cy="8800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37" cy="90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8189" w14:textId="77777777" w:rsidR="002F798C" w:rsidRDefault="001111F8" w:rsidP="001111F8">
      <w:pPr>
        <w:pStyle w:val="Heading3"/>
      </w:pPr>
      <w:r>
        <w:t>STEP</w:t>
      </w:r>
      <w:r w:rsidR="002F798C">
        <w:t xml:space="preserve"> </w:t>
      </w:r>
      <w:r>
        <w:t>ONE</w:t>
      </w:r>
    </w:p>
    <w:bookmarkStart w:id="1" w:name="_MON_1650740709"/>
    <w:bookmarkEnd w:id="1"/>
    <w:p w14:paraId="69100B5B" w14:textId="77777777" w:rsidR="002F798C" w:rsidRPr="002F798C" w:rsidRDefault="002F798C" w:rsidP="002F798C">
      <w:r>
        <w:object w:dxaOrig="8504" w:dyaOrig="1017" w14:anchorId="477C6CF0">
          <v:shape id="_x0000_i1049" type="#_x0000_t75" style="width:425.25pt;height:51pt" o:ole="">
            <v:imagedata r:id="rId11" o:title=""/>
          </v:shape>
          <o:OLEObject Type="Embed" ProgID="Word.OpenDocumentText.12" ShapeID="_x0000_i1049" DrawAspect="Content" ObjectID="_1650741713" r:id="rId12"/>
        </w:object>
      </w:r>
    </w:p>
    <w:p w14:paraId="279090CE" w14:textId="77777777" w:rsidR="002F798C" w:rsidRDefault="002F798C" w:rsidP="002F798C">
      <w:r>
        <w:t xml:space="preserve">Print the BMI value using weight and </w:t>
      </w:r>
      <w:proofErr w:type="gramStart"/>
      <w:r>
        <w:t>height;</w:t>
      </w:r>
      <w:proofErr w:type="gramEnd"/>
    </w:p>
    <w:p w14:paraId="700FF424" w14:textId="77777777" w:rsidR="002F798C" w:rsidRDefault="001111F8" w:rsidP="001111F8">
      <w:pPr>
        <w:pStyle w:val="Heading3"/>
      </w:pPr>
      <w:r>
        <w:t>STEP</w:t>
      </w:r>
      <w:r w:rsidR="002F798C">
        <w:t xml:space="preserve"> </w:t>
      </w:r>
      <w:r w:rsidR="002F798C">
        <w:t>TWO</w:t>
      </w:r>
    </w:p>
    <w:p w14:paraId="2F1609F5" w14:textId="77777777" w:rsidR="002F798C" w:rsidRPr="002F798C" w:rsidRDefault="001111F8" w:rsidP="002F798C">
      <w:r>
        <w:t>Create a console application that ask user for weight and height. So, print the BMI value;</w:t>
      </w:r>
      <w:r>
        <w:br/>
      </w:r>
    </w:p>
    <w:sectPr w:rsidR="002F798C" w:rsidRPr="002F798C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AEF50" w14:textId="77777777" w:rsidR="00AA2FC3" w:rsidRDefault="00AA2FC3">
      <w:pPr>
        <w:spacing w:after="0" w:line="240" w:lineRule="auto"/>
      </w:pPr>
      <w:r>
        <w:separator/>
      </w:r>
    </w:p>
  </w:endnote>
  <w:endnote w:type="continuationSeparator" w:id="0">
    <w:p w14:paraId="4BD10757" w14:textId="77777777" w:rsidR="00AA2FC3" w:rsidRDefault="00AA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72B0C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37420" w14:textId="77777777" w:rsidR="00AA2FC3" w:rsidRDefault="00AA2FC3">
      <w:pPr>
        <w:spacing w:after="0" w:line="240" w:lineRule="auto"/>
      </w:pPr>
      <w:r>
        <w:separator/>
      </w:r>
    </w:p>
  </w:footnote>
  <w:footnote w:type="continuationSeparator" w:id="0">
    <w:p w14:paraId="7D274D8D" w14:textId="77777777" w:rsidR="00AA2FC3" w:rsidRDefault="00AA2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8C"/>
    <w:rsid w:val="000322BF"/>
    <w:rsid w:val="000C6A97"/>
    <w:rsid w:val="000E697B"/>
    <w:rsid w:val="001111F8"/>
    <w:rsid w:val="00117948"/>
    <w:rsid w:val="001238BC"/>
    <w:rsid w:val="001273C1"/>
    <w:rsid w:val="002129B0"/>
    <w:rsid w:val="00295C0C"/>
    <w:rsid w:val="002A04F7"/>
    <w:rsid w:val="002E52EE"/>
    <w:rsid w:val="002F798C"/>
    <w:rsid w:val="003262F3"/>
    <w:rsid w:val="00346FDE"/>
    <w:rsid w:val="00386778"/>
    <w:rsid w:val="004B5850"/>
    <w:rsid w:val="004E5035"/>
    <w:rsid w:val="004F5C8E"/>
    <w:rsid w:val="00517215"/>
    <w:rsid w:val="00545041"/>
    <w:rsid w:val="00590B0E"/>
    <w:rsid w:val="006C5ECB"/>
    <w:rsid w:val="0071603F"/>
    <w:rsid w:val="00741991"/>
    <w:rsid w:val="0076017A"/>
    <w:rsid w:val="00805667"/>
    <w:rsid w:val="00881620"/>
    <w:rsid w:val="0088175F"/>
    <w:rsid w:val="008961F2"/>
    <w:rsid w:val="008F0E66"/>
    <w:rsid w:val="008F4E62"/>
    <w:rsid w:val="00987BCC"/>
    <w:rsid w:val="009A3E0F"/>
    <w:rsid w:val="009B5D53"/>
    <w:rsid w:val="00A97CC8"/>
    <w:rsid w:val="00AA2FC3"/>
    <w:rsid w:val="00AA4E06"/>
    <w:rsid w:val="00AA528E"/>
    <w:rsid w:val="00AB131D"/>
    <w:rsid w:val="00AF452C"/>
    <w:rsid w:val="00B0209E"/>
    <w:rsid w:val="00B13AE2"/>
    <w:rsid w:val="00BC617C"/>
    <w:rsid w:val="00BE3CD6"/>
    <w:rsid w:val="00C16778"/>
    <w:rsid w:val="00CC4E29"/>
    <w:rsid w:val="00CC612B"/>
    <w:rsid w:val="00D31D4F"/>
    <w:rsid w:val="00DD3056"/>
    <w:rsid w:val="00EA06FB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9112D"/>
  <w15:chartTrackingRefBased/>
  <w15:docId w15:val="{787687A2-85A5-4E1C-A76B-D1D30337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F79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1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dy_mass_inde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14</TotalTime>
  <Pages>1</Pages>
  <Words>131</Words>
  <Characters>648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Feliciano Queiroz</dc:creator>
  <cp:lastModifiedBy>Emanuel Feliciano Queiroz</cp:lastModifiedBy>
  <cp:revision>2</cp:revision>
  <cp:lastPrinted>2020-05-12T01:34:00Z</cp:lastPrinted>
  <dcterms:created xsi:type="dcterms:W3CDTF">2020-05-12T01:14:00Z</dcterms:created>
  <dcterms:modified xsi:type="dcterms:W3CDTF">2020-05-12T01:35:00Z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